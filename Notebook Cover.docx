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5714F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4D4571" w:rsidRPr="00127C5F" w:rsidRDefault="002D405F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A66585" wp14:editId="6D91721C">
                <wp:simplePos x="0" y="0"/>
                <wp:positionH relativeFrom="column">
                  <wp:posOffset>-1</wp:posOffset>
                </wp:positionH>
                <wp:positionV relativeFrom="paragraph">
                  <wp:posOffset>-3538855</wp:posOffset>
                </wp:positionV>
                <wp:extent cx="188785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0EE" w:rsidRPr="00BE2FAA" w:rsidRDefault="007F6F72" w:rsidP="00ED6088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</w:t>
                            </w:r>
                            <w:r w:rsidR="0083744B">
                              <w:rPr>
                                <w:color w:val="FFC40C" w:themeColor="accent5"/>
                              </w:rPr>
                              <w:t>1</w:t>
                            </w:r>
                            <w:r w:rsidR="002D405F">
                              <w:rPr>
                                <w:color w:val="FFC40C" w:themeColor="accent5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6585" id="Rectangle: Single Corner Snipped 1" o:spid="_x0000_s1027" style="position:absolute;margin-left:0;margin-top:-278.65pt;width:148.65pt;height:14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785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" adj="-11796480,,5400" path="m,l1171790,r716065,716065l1887855,1790700,,1790700,,xe" fillcolor="#333 [3204]" stroked="f" strokeweight="3pt">
                <v:stroke joinstyle="miter"/>
                <v:formulas/>
                <v:path arrowok="t" o:connecttype="custom" o:connectlocs="0,0;1171790,0;1887855,716065;1887855,1790700;0,1790700;0,0" o:connectangles="0,0,0,0,0,0" textboxrect="0,0,1887855,1790700"/>
                <v:textbox>
                  <w:txbxContent>
                    <w:p w:rsidR="00E400EE" w:rsidRPr="00BE2FAA" w:rsidRDefault="007F6F72" w:rsidP="00ED6088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</w:t>
                      </w:r>
                      <w:r w:rsidR="0083744B">
                        <w:rPr>
                          <w:color w:val="FFC40C" w:themeColor="accent5"/>
                        </w:rPr>
                        <w:t>1</w:t>
                      </w:r>
                      <w:r w:rsidR="002D405F">
                        <w:rPr>
                          <w:color w:val="FFC40C" w:themeColor="accent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6F72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3915B" wp14:editId="727C538E">
                <wp:simplePos x="0" y="0"/>
                <wp:positionH relativeFrom="column">
                  <wp:posOffset>4410075</wp:posOffset>
                </wp:positionH>
                <wp:positionV relativeFrom="paragraph">
                  <wp:posOffset>-8663305</wp:posOffset>
                </wp:positionV>
                <wp:extent cx="2435225" cy="2432304"/>
                <wp:effectExtent l="0" t="0" r="3175" b="6350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225" cy="2432304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50" w:rsidRPr="007A7C50" w:rsidRDefault="002D405F" w:rsidP="007A7C50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NICO CHIA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15B" id="Rectangle: Single Corner Snipped 8" o:spid="_x0000_s1028" style="position:absolute;margin-left:347.25pt;margin-top:-682.15pt;width:191.75pt;height:191.5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225,24323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" adj="-11796480,,5400" path="m,l1702347,r732878,732878l2435225,2432304,,2432304,,xe" fillcolor="#333 [3204]" stroked="f" strokeweight="3pt">
                <v:stroke joinstyle="miter"/>
                <v:formulas/>
                <v:path arrowok="t" o:connecttype="custom" o:connectlocs="0,0;1702347,0;2435225,732878;2435225,2432304;0,2432304;0,0" o:connectangles="0,0,0,0,0,0" textboxrect="0,0,2435225,2432304"/>
                <v:textbox>
                  <w:txbxContent>
                    <w:p w:rsidR="007A7C50" w:rsidRPr="007A7C50" w:rsidRDefault="002D405F" w:rsidP="007A7C50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NICO CHIA</w:t>
                      </w:r>
                    </w:p>
                  </w:txbxContent>
                </v:textbox>
              </v:shape>
            </w:pict>
          </mc:Fallback>
        </mc:AlternateContent>
      </w:r>
      <w:r w:rsidR="007A7C50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E6666" wp14:editId="25CB1B9E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119" w:rsidRPr="00202FE2" w:rsidRDefault="009E381E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666" id="Rectangle: Diagonal Corners Snipped 171" o:spid="_x0000_s1029" style="position:absolute;margin-left:85.5pt;margin-top:-544.85pt;width:313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O8G57T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AF5119" w:rsidRPr="00202FE2" w:rsidRDefault="009E381E" w:rsidP="00666759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AF5119" w:rsidRPr="00AF5119" w:rsidRDefault="009E381E" w:rsidP="00AF5119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C46BF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825F23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1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825F23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825F23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betsy urias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2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C1dPHj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825F23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betsy urias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C46BF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3" style="position:absolute;margin-left:85.5pt;margin-top:-544.85pt;width:313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K2ca6rOAgAADg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4C46BF" w:rsidRPr="00202FE2" w:rsidRDefault="004C46BF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89688D" w:rsidRPr="00127C5F" w:rsidTr="00A626F1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89688D" w:rsidRPr="00127C5F" w:rsidRDefault="0089688D" w:rsidP="00A626F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A8B8F5" wp14:editId="3DCC464D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4" name="Parallelogram 4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F71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alt="Title: Shape" style="position:absolute;margin-left:409.1pt;margin-top:661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W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87r11p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0B1D3C2" wp14:editId="2115A6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8D" w:rsidRPr="007A7C50" w:rsidRDefault="0089688D" w:rsidP="0089688D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89688D" w:rsidRDefault="0089688D" w:rsidP="00896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D3C2" id="Parallelogram 5" o:spid="_x0000_s1034" type="#_x0000_t7" style="position:absolute;margin-left:-122.95pt;margin-top:661.5pt;width:558.2pt;height:51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" adj="1380" fillcolor="#ffc40c [3208]" stroked="f" strokeweight="3pt">
                      <v:textbox>
                        <w:txbxContent>
                          <w:p w:rsidR="0089688D" w:rsidRPr="007A7C50" w:rsidRDefault="0089688D" w:rsidP="0089688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89688D" w:rsidRDefault="0089688D" w:rsidP="008968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9688D" w:rsidRPr="00127C5F" w:rsidRDefault="0089688D" w:rsidP="0089688D">
      <w:pPr>
        <w:rPr>
          <w:color w:val="D0300F" w:themeColor="accent6" w:themeShade="BF"/>
        </w:rPr>
        <w:sectPr w:rsidR="0089688D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AF9A58" wp14:editId="29C0F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9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BE2FAA" w:rsidRDefault="00825F23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9A58" id="_x0000_s1035" style="position:absolute;margin-left:-10.3pt;margin-top:-278.4pt;width:145.75pt;height:14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ERKahb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89688D" w:rsidRPr="00BE2FAA" w:rsidRDefault="00825F23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41291A" wp14:editId="3DD2BE2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12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7A7C50" w:rsidRDefault="00825F23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>divya agarwal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91A" id="_x0000_s1036" style="position:absolute;margin-left:352.15pt;margin-top:-681.85pt;width:191.8pt;height:185.5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7Re0AIAAAU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f8+0XtACAAAF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89688D" w:rsidRPr="007A7C50" w:rsidRDefault="00825F23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>divya agarwal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D50993" wp14:editId="7FDD2377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4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202FE2" w:rsidRDefault="0089688D" w:rsidP="008968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Problem Solving with Python</w:t>
                            </w:r>
                          </w:p>
                          <w:p w:rsidR="0089688D" w:rsidRPr="00AF5119" w:rsidRDefault="0089688D" w:rsidP="0089688D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0993" id="_x0000_s1037" style="position:absolute;margin-left:85.5pt;margin-top:-544.85pt;width:313.5pt;height:31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" adj="-11796480,,5400" path="m,l3260728,r720722,720722l3981450,3981450r,l720722,3981450,,3260728,,xe" fillcolor="#ffc40c [3208]" stroked="f" strokeweight="3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:rsidR="0089688D" w:rsidRPr="00202FE2" w:rsidRDefault="0089688D" w:rsidP="008968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Problem Solving with Python</w:t>
                      </w:r>
                    </w:p>
                    <w:p w:rsidR="0089688D" w:rsidRPr="00AF5119" w:rsidRDefault="0089688D" w:rsidP="0089688D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57" w:rsidRDefault="00175157" w:rsidP="00E71C68">
      <w:pPr>
        <w:spacing w:after="0" w:line="240" w:lineRule="auto"/>
      </w:pPr>
      <w:r>
        <w:separator/>
      </w:r>
    </w:p>
  </w:endnote>
  <w:endnote w:type="continuationSeparator" w:id="0">
    <w:p w:rsidR="00175157" w:rsidRDefault="00175157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57" w:rsidRDefault="00175157" w:rsidP="00E71C68">
      <w:pPr>
        <w:spacing w:after="0" w:line="240" w:lineRule="auto"/>
      </w:pPr>
      <w:r>
        <w:separator/>
      </w:r>
    </w:p>
  </w:footnote>
  <w:footnote w:type="continuationSeparator" w:id="0">
    <w:p w:rsidR="00175157" w:rsidRDefault="00175157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75157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6B61"/>
    <w:rsid w:val="00281013"/>
    <w:rsid w:val="0029766D"/>
    <w:rsid w:val="002A071C"/>
    <w:rsid w:val="002B0C55"/>
    <w:rsid w:val="002C357A"/>
    <w:rsid w:val="002D405F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7F6F72"/>
    <w:rsid w:val="00802E4B"/>
    <w:rsid w:val="00806727"/>
    <w:rsid w:val="008121A2"/>
    <w:rsid w:val="00825F23"/>
    <w:rsid w:val="0083433E"/>
    <w:rsid w:val="0083744B"/>
    <w:rsid w:val="008472CF"/>
    <w:rsid w:val="00857541"/>
    <w:rsid w:val="00861DE7"/>
    <w:rsid w:val="0087250B"/>
    <w:rsid w:val="00890994"/>
    <w:rsid w:val="008945CC"/>
    <w:rsid w:val="00894754"/>
    <w:rsid w:val="0089688D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CD4"/>
    <w:rsid w:val="00A54DC7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0E16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4D14B852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24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7</cp:revision>
  <dcterms:created xsi:type="dcterms:W3CDTF">2019-01-14T18:49:00Z</dcterms:created>
  <dcterms:modified xsi:type="dcterms:W3CDTF">2019-02-01T13:22:00Z</dcterms:modified>
</cp:coreProperties>
</file>